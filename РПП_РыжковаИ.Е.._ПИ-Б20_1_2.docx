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4926" w14:textId="77777777" w:rsidR="00320EA7" w:rsidRDefault="00320EA7" w:rsidP="00320EA7">
      <w:pPr>
        <w:spacing w:after="0"/>
        <w:jc w:val="center"/>
        <w:rPr>
          <w:rFonts w:cs="Times New Roman"/>
          <w:bCs/>
          <w:sz w:val="24"/>
          <w:szCs w:val="24"/>
        </w:rPr>
      </w:pPr>
      <w:bookmarkStart w:id="0" w:name="_Hlk113989759"/>
      <w:bookmarkEnd w:id="0"/>
      <w:r>
        <w:rPr>
          <w:rFonts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94D3C40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30D506D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высшего образования</w:t>
      </w:r>
    </w:p>
    <w:p w14:paraId="30D30BA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«РОССИЙСКИЙ ГОСУДАРСТВЕННЫЙ ГИДРОМЕТЕОРОЛОГИЧЕСКИЙ</w:t>
      </w:r>
    </w:p>
    <w:p w14:paraId="2B7336B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УНИВЕРСИТЕТ»</w:t>
      </w:r>
    </w:p>
    <w:p w14:paraId="7E07505D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Информационных систем и геотехнологий</w:t>
      </w:r>
    </w:p>
    <w:p w14:paraId="79A2F4F8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</w:t>
      </w:r>
      <w:fldSimple w:instr=" FILLIN  &quot;введите название кафедры&quot; \d &quot;прикладной информатики&quot; \o  \* MERGEFORMAT ">
        <w:r>
          <w:rPr>
            <w:rFonts w:cs="Times New Roman"/>
            <w:sz w:val="24"/>
            <w:szCs w:val="24"/>
          </w:rPr>
          <w:t>Прикладной информатики</w:t>
        </w:r>
      </w:fldSimple>
      <w:r>
        <w:rPr>
          <w:rFonts w:cs="Times New Roman"/>
          <w:sz w:val="24"/>
          <w:szCs w:val="24"/>
        </w:rPr>
        <w:t>»</w:t>
      </w:r>
    </w:p>
    <w:p w14:paraId="7B9CD197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 подготовки 09.03.03 «Прикладная информатика»</w:t>
      </w:r>
    </w:p>
    <w:p w14:paraId="4A2185AA" w14:textId="58B29B93" w:rsidR="00320EA7" w:rsidRDefault="00320EA7" w:rsidP="00320EA7">
      <w:pPr>
        <w:spacing w:before="300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практической работе №</w:t>
      </w:r>
      <w:r w:rsidR="002E1A6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 дисциплине </w:t>
      </w:r>
    </w:p>
    <w:p w14:paraId="0311B5AF" w14:textId="77777777" w:rsidR="00320EA7" w:rsidRDefault="00320EA7" w:rsidP="00320EA7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>
        <w:rPr>
          <w:szCs w:val="28"/>
        </w:rPr>
        <w:t>Разработка программных приложений</w:t>
      </w:r>
      <w:r>
        <w:rPr>
          <w:rFonts w:cs="Times New Roman"/>
          <w:b/>
          <w:szCs w:val="28"/>
        </w:rPr>
        <w:t>»</w:t>
      </w:r>
    </w:p>
    <w:p w14:paraId="2752C159" w14:textId="4872A507" w:rsidR="00C82113" w:rsidRPr="002E1A6D" w:rsidRDefault="00320EA7" w:rsidP="002E1A6D">
      <w:pPr>
        <w:spacing w:before="140" w:after="0"/>
        <w:jc w:val="center"/>
      </w:pPr>
      <w:r>
        <w:rPr>
          <w:rFonts w:cs="Times New Roman"/>
          <w:szCs w:val="28"/>
        </w:rPr>
        <w:t xml:space="preserve">Тема: </w:t>
      </w:r>
      <w:r w:rsidR="002E1A6D">
        <w:t xml:space="preserve">Установка и настройка </w:t>
      </w:r>
      <w:r w:rsidR="002E1A6D">
        <w:rPr>
          <w:lang w:val="en-US"/>
        </w:rPr>
        <w:t>Git</w:t>
      </w:r>
      <w:r w:rsidR="002E1A6D" w:rsidRPr="002E1A6D">
        <w:t>.</w:t>
      </w:r>
      <w:r w:rsidR="002E1A6D">
        <w:t xml:space="preserve"> Создание локального репозитория и занесение проекта.</w:t>
      </w:r>
    </w:p>
    <w:p w14:paraId="47110D13" w14:textId="77777777" w:rsidR="00320EA7" w:rsidRDefault="00320EA7" w:rsidP="00C82113">
      <w:pPr>
        <w:spacing w:before="2600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 И. Рыжкова</w:t>
      </w:r>
    </w:p>
    <w:p w14:paraId="742F7FD2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«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"Введите номер группы" \d ПИ-Б20-1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ПИ-Б20-1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-2»</w:t>
      </w:r>
    </w:p>
    <w:p w14:paraId="5D478709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Руководитель: 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"Укажите ФИО преподавателя" \d "Сапронова И.В."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Яготинцева Т.В.</w:t>
      </w:r>
      <w:r>
        <w:rPr>
          <w:rFonts w:cs="Times New Roman"/>
          <w:szCs w:val="28"/>
        </w:rPr>
        <w:fldChar w:fldCharType="end"/>
      </w:r>
    </w:p>
    <w:p w14:paraId="1C1445E7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0CA7C65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313017E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B2CE73D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4AFC5EF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4084DC6B" w14:textId="7131E757" w:rsidR="004354D5" w:rsidRDefault="00320EA7" w:rsidP="00781E91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Санкт-Петербург, 20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"Какой год" \d 20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22</w:t>
      </w:r>
      <w:r>
        <w:rPr>
          <w:rFonts w:cs="Times New Roman"/>
          <w:szCs w:val="28"/>
        </w:rPr>
        <w:fldChar w:fldCharType="end"/>
      </w:r>
    </w:p>
    <w:p w14:paraId="2284E0BB" w14:textId="03C5ED9E" w:rsidR="002E1A6D" w:rsidRDefault="002E1A6D" w:rsidP="002E1A6D">
      <w:pPr>
        <w:spacing w:before="240" w:after="0"/>
        <w:rPr>
          <w:rFonts w:cs="Times New Roman"/>
          <w:szCs w:val="28"/>
        </w:rPr>
      </w:pPr>
      <w:r w:rsidRPr="00625E2E">
        <w:rPr>
          <w:rFonts w:cs="Times New Roman"/>
          <w:b/>
          <w:bCs/>
          <w:szCs w:val="28"/>
        </w:rPr>
        <w:lastRenderedPageBreak/>
        <w:t>Цель:</w:t>
      </w:r>
      <w:r>
        <w:rPr>
          <w:rFonts w:cs="Times New Roman"/>
          <w:szCs w:val="28"/>
        </w:rPr>
        <w:t xml:space="preserve"> научиться работать с </w:t>
      </w:r>
      <w:r>
        <w:rPr>
          <w:rFonts w:cs="Times New Roman"/>
          <w:szCs w:val="28"/>
          <w:lang w:val="en-US"/>
        </w:rPr>
        <w:t>git</w:t>
      </w:r>
      <w:r w:rsidRPr="002E1A6D">
        <w:rPr>
          <w:rFonts w:cs="Times New Roman"/>
          <w:szCs w:val="28"/>
        </w:rPr>
        <w:t>.</w:t>
      </w:r>
    </w:p>
    <w:p w14:paraId="5B397EAB" w14:textId="49DA4F34" w:rsidR="002E1A6D" w:rsidRPr="00625E2E" w:rsidRDefault="002E1A6D" w:rsidP="002E1A6D">
      <w:pPr>
        <w:spacing w:before="240" w:after="0"/>
        <w:rPr>
          <w:rFonts w:cs="Times New Roman"/>
          <w:b/>
          <w:bCs/>
          <w:szCs w:val="28"/>
        </w:rPr>
      </w:pPr>
      <w:r w:rsidRPr="00625E2E">
        <w:rPr>
          <w:rFonts w:cs="Times New Roman"/>
          <w:b/>
          <w:bCs/>
          <w:szCs w:val="28"/>
        </w:rPr>
        <w:t>Ход работы:</w:t>
      </w:r>
    </w:p>
    <w:p w14:paraId="2E614D2C" w14:textId="47E21A5C" w:rsidR="002E1A6D" w:rsidRDefault="002E1A6D" w:rsidP="002E1A6D">
      <w:pPr>
        <w:pStyle w:val="a9"/>
        <w:numPr>
          <w:ilvl w:val="0"/>
          <w:numId w:val="21"/>
        </w:num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Установка </w:t>
      </w:r>
      <w:r>
        <w:rPr>
          <w:rFonts w:cs="Times New Roman"/>
          <w:szCs w:val="28"/>
          <w:lang w:val="en-US"/>
        </w:rPr>
        <w:t>git</w:t>
      </w:r>
      <w:r w:rsidRPr="002E1A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OC</w:t>
      </w:r>
      <w:r w:rsidRPr="002E1A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2E1A6D">
        <w:rPr>
          <w:rFonts w:cs="Times New Roman"/>
          <w:szCs w:val="28"/>
        </w:rPr>
        <w:t>.</w:t>
      </w:r>
    </w:p>
    <w:p w14:paraId="481A04A0" w14:textId="4A610C30" w:rsidR="002E1A6D" w:rsidRDefault="002E1A6D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4BBC69F" wp14:editId="0C030194">
            <wp:extent cx="2788920" cy="23228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34" cy="23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drawing>
          <wp:inline distT="0" distB="0" distL="0" distR="0" wp14:anchorId="287A90B9" wp14:editId="405BB05F">
            <wp:extent cx="2799080" cy="235060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76" cy="236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6E8C" w14:textId="580E81A3" w:rsidR="002E1A6D" w:rsidRDefault="002E1A6D" w:rsidP="002E1A6D">
      <w:pPr>
        <w:pStyle w:val="a9"/>
        <w:numPr>
          <w:ilvl w:val="0"/>
          <w:numId w:val="21"/>
        </w:numPr>
        <w:spacing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Настройка </w:t>
      </w:r>
      <w:r>
        <w:rPr>
          <w:rFonts w:cs="Times New Roman"/>
          <w:szCs w:val="28"/>
          <w:lang w:val="en-US"/>
        </w:rPr>
        <w:t>git.</w:t>
      </w:r>
    </w:p>
    <w:p w14:paraId="3F902015" w14:textId="2370EF50" w:rsidR="002E1A6D" w:rsidRDefault="002E1A6D" w:rsidP="002E1A6D">
      <w:pPr>
        <w:spacing w:before="240" w:after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C1D0E23" wp14:editId="22A33CA8">
            <wp:extent cx="4462116" cy="883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221" cy="8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DE1" w14:textId="4217B8AA" w:rsidR="002F7F15" w:rsidRDefault="002F7F15" w:rsidP="002E1A6D">
      <w:pPr>
        <w:spacing w:before="240" w:after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314374A" wp14:editId="12562940">
            <wp:extent cx="4483735" cy="31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318" cy="3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047" w14:textId="33FC2426" w:rsidR="002E1A6D" w:rsidRDefault="002E1A6D" w:rsidP="002E1A6D">
      <w:pPr>
        <w:pStyle w:val="a9"/>
        <w:numPr>
          <w:ilvl w:val="0"/>
          <w:numId w:val="21"/>
        </w:num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репозитория в папке с проектом.</w:t>
      </w:r>
    </w:p>
    <w:p w14:paraId="6B039F1E" w14:textId="3C890166" w:rsidR="002E1A6D" w:rsidRDefault="002E1A6D" w:rsidP="002E1A6D">
      <w:pPr>
        <w:spacing w:before="24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0E7B32E" wp14:editId="0E8918CC">
            <wp:extent cx="4564380" cy="175594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50" cy="17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7297" w14:textId="7EB1A305" w:rsidR="002E1A6D" w:rsidRDefault="002E1A6D" w:rsidP="002E1A6D">
      <w:pPr>
        <w:spacing w:before="240" w:after="0"/>
        <w:rPr>
          <w:rFonts w:cs="Times New Roman"/>
          <w:szCs w:val="28"/>
          <w:lang w:val="en-US"/>
        </w:rPr>
      </w:pPr>
      <w:r w:rsidRPr="002E1A6D">
        <w:rPr>
          <w:rFonts w:cs="Times New Roman"/>
          <w:szCs w:val="28"/>
          <w:u w:val="single"/>
          <w:lang w:val="en-US"/>
        </w:rPr>
        <w:t>Git status</w:t>
      </w:r>
      <w:r w:rsidRPr="002E1A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- </w:t>
      </w:r>
      <w:r w:rsidRPr="002E1A6D">
        <w:rPr>
          <w:rFonts w:cs="Times New Roman"/>
          <w:szCs w:val="28"/>
          <w:lang w:val="en-US"/>
        </w:rPr>
        <w:t>Show the working tree status</w:t>
      </w:r>
    </w:p>
    <w:p w14:paraId="7FC7EA2A" w14:textId="706C0AAC" w:rsidR="002E1A6D" w:rsidRDefault="002E1A6D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На представленном рисунке видно, что проект еще не занесен в Репозиторий.</w:t>
      </w:r>
    </w:p>
    <w:p w14:paraId="7BE25E91" w14:textId="47425F99" w:rsidR="002E1A6D" w:rsidRDefault="002E1A6D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Далее для добавления в репозиторий прописываем команды:</w:t>
      </w:r>
    </w:p>
    <w:p w14:paraId="585A4733" w14:textId="59CE32B2" w:rsidR="002E1A6D" w:rsidRDefault="002E1A6D" w:rsidP="002E1A6D">
      <w:pPr>
        <w:spacing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$ Git add. “</w:t>
      </w:r>
      <w:r>
        <w:rPr>
          <w:rFonts w:cs="Times New Roman"/>
          <w:szCs w:val="28"/>
        </w:rPr>
        <w:t>Название файла</w:t>
      </w:r>
      <w:r>
        <w:rPr>
          <w:rFonts w:cs="Times New Roman"/>
          <w:szCs w:val="28"/>
          <w:lang w:val="en-US"/>
        </w:rPr>
        <w:t>”</w:t>
      </w:r>
    </w:p>
    <w:p w14:paraId="567BCD0D" w14:textId="53F89616" w:rsidR="002E1A6D" w:rsidRDefault="002E1A6D" w:rsidP="002E1A6D">
      <w:pPr>
        <w:spacing w:before="240"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$ Git commit </w:t>
      </w:r>
      <w:r w:rsidR="00625E2E">
        <w:rPr>
          <w:rFonts w:cs="Times New Roman"/>
          <w:szCs w:val="28"/>
          <w:lang w:val="en-US"/>
        </w:rPr>
        <w:t>“</w:t>
      </w:r>
      <w:r w:rsidR="00625E2E">
        <w:rPr>
          <w:rFonts w:cs="Times New Roman"/>
          <w:szCs w:val="28"/>
        </w:rPr>
        <w:t>Название файла</w:t>
      </w:r>
      <w:r w:rsidR="00625E2E">
        <w:rPr>
          <w:rFonts w:cs="Times New Roman"/>
          <w:szCs w:val="28"/>
          <w:lang w:val="en-US"/>
        </w:rPr>
        <w:t>”</w:t>
      </w:r>
    </w:p>
    <w:p w14:paraId="02A2A0C3" w14:textId="5C295625" w:rsidR="00625E2E" w:rsidRPr="00625E2E" w:rsidRDefault="00625E2E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снова проверим </w:t>
      </w:r>
      <w:r>
        <w:rPr>
          <w:rFonts w:cs="Times New Roman"/>
          <w:szCs w:val="28"/>
          <w:lang w:val="en-US"/>
        </w:rPr>
        <w:t>git</w:t>
      </w:r>
      <w:r w:rsidRPr="00625E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status</w:t>
      </w:r>
    </w:p>
    <w:p w14:paraId="4F20C94A" w14:textId="24DBD556" w:rsidR="002E1A6D" w:rsidRDefault="002E1A6D" w:rsidP="00625E2E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C08F0F4" wp14:editId="31F98596">
            <wp:extent cx="5067300" cy="119826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10" cy="12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FD91" w14:textId="63BFD452" w:rsidR="002E1A6D" w:rsidRDefault="00625E2E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Теперь проект добавлен в созданный репозиторий.</w:t>
      </w:r>
    </w:p>
    <w:p w14:paraId="514138DC" w14:textId="2A3708A9" w:rsidR="00625E2E" w:rsidRDefault="00625E2E" w:rsidP="002E1A6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Вот как теперь выглядит репозиторий:</w:t>
      </w:r>
    </w:p>
    <w:p w14:paraId="1C5408F3" w14:textId="1EDA3271" w:rsidR="00625E2E" w:rsidRDefault="00625E2E" w:rsidP="00625E2E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BFAD02B" wp14:editId="085ACF95">
            <wp:extent cx="4610100" cy="3105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40" cy="311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CC14" w14:textId="37B04679" w:rsidR="00625E2E" w:rsidRDefault="00625E2E" w:rsidP="00625E2E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406D93" wp14:editId="16B1A269">
            <wp:extent cx="5127625" cy="275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23" cy="27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6FDF" w14:textId="505C0F6B" w:rsidR="00625E2E" w:rsidRPr="00625E2E" w:rsidRDefault="00625E2E" w:rsidP="00625E2E">
      <w:pPr>
        <w:spacing w:before="240" w:after="0"/>
        <w:rPr>
          <w:rFonts w:cs="Times New Roman"/>
          <w:szCs w:val="28"/>
        </w:rPr>
      </w:pPr>
      <w:r w:rsidRPr="00625E2E">
        <w:rPr>
          <w:rFonts w:cs="Times New Roman"/>
          <w:b/>
          <w:bCs/>
          <w:szCs w:val="28"/>
        </w:rPr>
        <w:t>Вывод</w:t>
      </w:r>
      <w:r>
        <w:rPr>
          <w:rFonts w:cs="Times New Roman"/>
          <w:szCs w:val="28"/>
        </w:rPr>
        <w:t xml:space="preserve">: Я научилась устанавливать </w:t>
      </w:r>
      <w:r>
        <w:rPr>
          <w:rFonts w:cs="Times New Roman"/>
          <w:szCs w:val="28"/>
          <w:lang w:val="en-US"/>
        </w:rPr>
        <w:t>Git</w:t>
      </w:r>
      <w:r w:rsidRPr="00625E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Производить первичную настройку и добавлять проект в созданный репозиторий с помощью командной строки.</w:t>
      </w:r>
    </w:p>
    <w:sectPr w:rsidR="00625E2E" w:rsidRPr="00625E2E" w:rsidSect="005F6EF5">
      <w:footerReference w:type="default" r:id="rId16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3813" w14:textId="77777777" w:rsidR="000922F2" w:rsidRDefault="000922F2" w:rsidP="00337AD6">
      <w:pPr>
        <w:spacing w:after="0"/>
      </w:pPr>
      <w:r>
        <w:separator/>
      </w:r>
    </w:p>
  </w:endnote>
  <w:endnote w:type="continuationSeparator" w:id="0">
    <w:p w14:paraId="4A1E227F" w14:textId="77777777" w:rsidR="000922F2" w:rsidRDefault="000922F2" w:rsidP="00337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732476"/>
      <w:docPartObj>
        <w:docPartGallery w:val="Page Numbers (Bottom of Page)"/>
        <w:docPartUnique/>
      </w:docPartObj>
    </w:sdtPr>
    <w:sdtContent>
      <w:p w14:paraId="63EDE672" w14:textId="21172152" w:rsidR="00C82113" w:rsidRDefault="00C821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B2F8" w14:textId="77777777" w:rsidR="00C82113" w:rsidRDefault="00C821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0C3E" w14:textId="77777777" w:rsidR="000922F2" w:rsidRDefault="000922F2" w:rsidP="00337AD6">
      <w:pPr>
        <w:spacing w:after="0"/>
      </w:pPr>
      <w:r>
        <w:separator/>
      </w:r>
    </w:p>
  </w:footnote>
  <w:footnote w:type="continuationSeparator" w:id="0">
    <w:p w14:paraId="3092B58F" w14:textId="77777777" w:rsidR="000922F2" w:rsidRDefault="000922F2" w:rsidP="00337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7E0"/>
    <w:multiLevelType w:val="hybridMultilevel"/>
    <w:tmpl w:val="995A973C"/>
    <w:lvl w:ilvl="0" w:tplc="D9BED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F16B64"/>
    <w:multiLevelType w:val="hybridMultilevel"/>
    <w:tmpl w:val="7632E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F615AC"/>
    <w:multiLevelType w:val="hybridMultilevel"/>
    <w:tmpl w:val="42FE8688"/>
    <w:lvl w:ilvl="0" w:tplc="053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00F7"/>
    <w:multiLevelType w:val="hybridMultilevel"/>
    <w:tmpl w:val="70E45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4A46"/>
    <w:multiLevelType w:val="multilevel"/>
    <w:tmpl w:val="6EDEA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2287709"/>
    <w:multiLevelType w:val="hybridMultilevel"/>
    <w:tmpl w:val="F9CEEF36"/>
    <w:lvl w:ilvl="0" w:tplc="24E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859F1"/>
    <w:multiLevelType w:val="hybridMultilevel"/>
    <w:tmpl w:val="20A82D8A"/>
    <w:lvl w:ilvl="0" w:tplc="A4409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5E3E93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C550A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2226"/>
    <w:multiLevelType w:val="hybridMultilevel"/>
    <w:tmpl w:val="8788F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AF040E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7BE9"/>
    <w:multiLevelType w:val="hybridMultilevel"/>
    <w:tmpl w:val="D6FC0C0A"/>
    <w:lvl w:ilvl="0" w:tplc="24F8A28E">
      <w:start w:val="1"/>
      <w:numFmt w:val="decimal"/>
      <w:pStyle w:val="2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E972FE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A580A"/>
    <w:multiLevelType w:val="hybridMultilevel"/>
    <w:tmpl w:val="6F988B2A"/>
    <w:lvl w:ilvl="0" w:tplc="5CAEF4A0">
      <w:start w:val="1"/>
      <w:numFmt w:val="decimal"/>
      <w:pStyle w:val="1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E74796"/>
    <w:multiLevelType w:val="hybridMultilevel"/>
    <w:tmpl w:val="1B2000C6"/>
    <w:lvl w:ilvl="0" w:tplc="009E0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C2760"/>
    <w:multiLevelType w:val="hybridMultilevel"/>
    <w:tmpl w:val="559801CE"/>
    <w:lvl w:ilvl="0" w:tplc="D74C3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057735">
    <w:abstractNumId w:val="15"/>
  </w:num>
  <w:num w:numId="2" w16cid:durableId="977733655">
    <w:abstractNumId w:val="2"/>
  </w:num>
  <w:num w:numId="3" w16cid:durableId="1822964983">
    <w:abstractNumId w:val="14"/>
  </w:num>
  <w:num w:numId="4" w16cid:durableId="920987254">
    <w:abstractNumId w:val="10"/>
  </w:num>
  <w:num w:numId="5" w16cid:durableId="1316304310">
    <w:abstractNumId w:val="7"/>
  </w:num>
  <w:num w:numId="6" w16cid:durableId="356277527">
    <w:abstractNumId w:val="8"/>
  </w:num>
  <w:num w:numId="7" w16cid:durableId="1106341365">
    <w:abstractNumId w:val="3"/>
  </w:num>
  <w:num w:numId="8" w16cid:durableId="1352804503">
    <w:abstractNumId w:val="12"/>
  </w:num>
  <w:num w:numId="9" w16cid:durableId="1063991575">
    <w:abstractNumId w:val="11"/>
  </w:num>
  <w:num w:numId="10" w16cid:durableId="1828135268">
    <w:abstractNumId w:val="4"/>
  </w:num>
  <w:num w:numId="11" w16cid:durableId="573661179">
    <w:abstractNumId w:val="13"/>
  </w:num>
  <w:num w:numId="12" w16cid:durableId="38668316">
    <w:abstractNumId w:val="11"/>
  </w:num>
  <w:num w:numId="13" w16cid:durableId="1824003628">
    <w:abstractNumId w:val="9"/>
  </w:num>
  <w:num w:numId="14" w16cid:durableId="631591896">
    <w:abstractNumId w:val="13"/>
  </w:num>
  <w:num w:numId="15" w16cid:durableId="1566405039">
    <w:abstractNumId w:val="13"/>
  </w:num>
  <w:num w:numId="16" w16cid:durableId="1265502949">
    <w:abstractNumId w:val="1"/>
  </w:num>
  <w:num w:numId="17" w16cid:durableId="207567436">
    <w:abstractNumId w:val="13"/>
  </w:num>
  <w:num w:numId="18" w16cid:durableId="1360737982">
    <w:abstractNumId w:val="13"/>
  </w:num>
  <w:num w:numId="19" w16cid:durableId="66540890">
    <w:abstractNumId w:val="5"/>
  </w:num>
  <w:num w:numId="20" w16cid:durableId="1744596394">
    <w:abstractNumId w:val="0"/>
  </w:num>
  <w:num w:numId="21" w16cid:durableId="544025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4"/>
    <w:rsid w:val="0002715F"/>
    <w:rsid w:val="000922F2"/>
    <w:rsid w:val="000E71C4"/>
    <w:rsid w:val="000F6B52"/>
    <w:rsid w:val="00190D6D"/>
    <w:rsid w:val="00195A52"/>
    <w:rsid w:val="001A162B"/>
    <w:rsid w:val="001D74BD"/>
    <w:rsid w:val="001E33EF"/>
    <w:rsid w:val="00203C87"/>
    <w:rsid w:val="00216FE3"/>
    <w:rsid w:val="00217FBC"/>
    <w:rsid w:val="0022698C"/>
    <w:rsid w:val="002313D7"/>
    <w:rsid w:val="00275C73"/>
    <w:rsid w:val="002B1BED"/>
    <w:rsid w:val="002D15E4"/>
    <w:rsid w:val="002E1A6D"/>
    <w:rsid w:val="002F7F15"/>
    <w:rsid w:val="00320EA7"/>
    <w:rsid w:val="00323FCC"/>
    <w:rsid w:val="00337AD6"/>
    <w:rsid w:val="00342401"/>
    <w:rsid w:val="0035533C"/>
    <w:rsid w:val="00357848"/>
    <w:rsid w:val="00366977"/>
    <w:rsid w:val="003B6C18"/>
    <w:rsid w:val="003D6DA5"/>
    <w:rsid w:val="003F7280"/>
    <w:rsid w:val="00400E7A"/>
    <w:rsid w:val="00406848"/>
    <w:rsid w:val="004354D5"/>
    <w:rsid w:val="00497C32"/>
    <w:rsid w:val="004F1C4F"/>
    <w:rsid w:val="00550CDC"/>
    <w:rsid w:val="00553154"/>
    <w:rsid w:val="00590047"/>
    <w:rsid w:val="005911AD"/>
    <w:rsid w:val="005C6B37"/>
    <w:rsid w:val="005F6EF5"/>
    <w:rsid w:val="00605D0A"/>
    <w:rsid w:val="00620A30"/>
    <w:rsid w:val="00621901"/>
    <w:rsid w:val="00625E2E"/>
    <w:rsid w:val="00642B25"/>
    <w:rsid w:val="00657F90"/>
    <w:rsid w:val="0066502C"/>
    <w:rsid w:val="00774611"/>
    <w:rsid w:val="00781E91"/>
    <w:rsid w:val="00782409"/>
    <w:rsid w:val="007A30F9"/>
    <w:rsid w:val="007A3AAD"/>
    <w:rsid w:val="007C7521"/>
    <w:rsid w:val="00800D37"/>
    <w:rsid w:val="008106FC"/>
    <w:rsid w:val="00821B20"/>
    <w:rsid w:val="008904A6"/>
    <w:rsid w:val="008A0E89"/>
    <w:rsid w:val="008B3C04"/>
    <w:rsid w:val="00907BB0"/>
    <w:rsid w:val="00966D57"/>
    <w:rsid w:val="009A3B53"/>
    <w:rsid w:val="009B3FDD"/>
    <w:rsid w:val="009F181C"/>
    <w:rsid w:val="00A4217E"/>
    <w:rsid w:val="00A73CC4"/>
    <w:rsid w:val="00A92747"/>
    <w:rsid w:val="00AB1FDA"/>
    <w:rsid w:val="00AE508E"/>
    <w:rsid w:val="00AF4A9E"/>
    <w:rsid w:val="00B31BED"/>
    <w:rsid w:val="00B35E54"/>
    <w:rsid w:val="00B46379"/>
    <w:rsid w:val="00B86174"/>
    <w:rsid w:val="00BB3399"/>
    <w:rsid w:val="00BC5B7D"/>
    <w:rsid w:val="00C81EF1"/>
    <w:rsid w:val="00C82113"/>
    <w:rsid w:val="00CE57FC"/>
    <w:rsid w:val="00D176F5"/>
    <w:rsid w:val="00DC1EA5"/>
    <w:rsid w:val="00E2607A"/>
    <w:rsid w:val="00E3590B"/>
    <w:rsid w:val="00E37632"/>
    <w:rsid w:val="00E6302E"/>
    <w:rsid w:val="00E77491"/>
    <w:rsid w:val="00E9326D"/>
    <w:rsid w:val="00EA723D"/>
    <w:rsid w:val="00EB3A8A"/>
    <w:rsid w:val="00EC4F1B"/>
    <w:rsid w:val="00EE26A0"/>
    <w:rsid w:val="00F00711"/>
    <w:rsid w:val="00F04C8C"/>
    <w:rsid w:val="00F05E6D"/>
    <w:rsid w:val="00F2200F"/>
    <w:rsid w:val="00F37461"/>
    <w:rsid w:val="00F41C64"/>
    <w:rsid w:val="00F65AA5"/>
    <w:rsid w:val="00F86918"/>
    <w:rsid w:val="00FA5606"/>
    <w:rsid w:val="00FE45E4"/>
    <w:rsid w:val="00FE6381"/>
    <w:rsid w:val="00FF1CFF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A90"/>
  <w15:docId w15:val="{EF59879E-0D7B-4716-8DEF-18C982D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C04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1EA5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A5"/>
    <w:pPr>
      <w:keepNext/>
      <w:keepLines/>
      <w:numPr>
        <w:numId w:val="9"/>
      </w:numPr>
      <w:spacing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37AD6"/>
  </w:style>
  <w:style w:type="paragraph" w:styleId="a5">
    <w:name w:val="footer"/>
    <w:basedOn w:val="a"/>
    <w:link w:val="a6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37AD6"/>
  </w:style>
  <w:style w:type="paragraph" w:styleId="a7">
    <w:name w:val="Balloon Text"/>
    <w:basedOn w:val="a"/>
    <w:link w:val="a8"/>
    <w:uiPriority w:val="99"/>
    <w:semiHidden/>
    <w:unhideWhenUsed/>
    <w:rsid w:val="00337AD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A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D74B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DC1E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2D15E4"/>
    <w:pPr>
      <w:spacing w:before="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13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313D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0"/>
    <w:next w:val="a"/>
    <w:uiPriority w:val="39"/>
    <w:unhideWhenUsed/>
    <w:qFormat/>
    <w:rsid w:val="00AF4A9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F4A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F4A9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F4A9E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AB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621901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f0">
    <w:name w:val="ОСнова текста"/>
    <w:basedOn w:val="a"/>
    <w:link w:val="af1"/>
    <w:qFormat/>
    <w:rsid w:val="00497C32"/>
    <w:pPr>
      <w:spacing w:before="0"/>
    </w:pPr>
    <w:rPr>
      <w:sz w:val="24"/>
    </w:rPr>
  </w:style>
  <w:style w:type="paragraph" w:customStyle="1" w:styleId="1">
    <w:name w:val="Стиль1"/>
    <w:basedOn w:val="2"/>
    <w:link w:val="13"/>
    <w:qFormat/>
    <w:rsid w:val="00E3590B"/>
    <w:pPr>
      <w:numPr>
        <w:numId w:val="11"/>
      </w:numPr>
    </w:pPr>
  </w:style>
  <w:style w:type="character" w:customStyle="1" w:styleId="af1">
    <w:name w:val="ОСнова текста Знак"/>
    <w:basedOn w:val="a0"/>
    <w:link w:val="af0"/>
    <w:rsid w:val="00497C32"/>
    <w:rPr>
      <w:rFonts w:ascii="Times New Roman" w:hAnsi="Times New Roman"/>
      <w:sz w:val="24"/>
    </w:rPr>
  </w:style>
  <w:style w:type="character" w:customStyle="1" w:styleId="13">
    <w:name w:val="Стиль1 Знак"/>
    <w:basedOn w:val="20"/>
    <w:link w:val="1"/>
    <w:rsid w:val="00E3590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9;&#1095;&#1077;&#1073;&#1072;\&#1048;&#1088;&#1080;&#1085;&#1072;\&#1048;&#1057;&#1080;&#1062;&#1058;\&#1090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7530-86A0-40CF-841C-13D5B625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6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Ардасенов Александр</dc:creator>
  <cp:lastModifiedBy>am</cp:lastModifiedBy>
  <cp:revision>3</cp:revision>
  <dcterms:created xsi:type="dcterms:W3CDTF">2022-10-11T15:44:00Z</dcterms:created>
  <dcterms:modified xsi:type="dcterms:W3CDTF">2022-10-11T15:50:00Z</dcterms:modified>
</cp:coreProperties>
</file>